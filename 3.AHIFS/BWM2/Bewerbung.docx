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906" w:rsidRDefault="00D76F69">
      <w:pPr>
        <w:tabs>
          <w:tab w:val="right" w:pos="8640"/>
        </w:tabs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1082675</wp:posOffset>
                </wp:positionH>
                <wp:positionV relativeFrom="page">
                  <wp:posOffset>957580</wp:posOffset>
                </wp:positionV>
                <wp:extent cx="5562600" cy="133350"/>
                <wp:effectExtent l="0" t="0" r="3175" b="444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0" cy="13335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8A7E5" id="Rectangle 2" o:spid="_x0000_s1026" style="position:absolute;margin-left:85.25pt;margin-top:75.4pt;width:438pt;height:10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" fillcolor="#339" stroked="f">
                <w10:wrap anchorx="page" anchory="page"/>
              </v:rect>
            </w:pict>
          </mc:Fallback>
        </mc:AlternateContent>
      </w:r>
      <w:r w:rsidR="00566A9D">
        <w:tab/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871855</wp:posOffset>
                </wp:positionV>
                <wp:extent cx="2133600" cy="561975"/>
                <wp:effectExtent l="3175" t="0" r="0" b="4445"/>
                <wp:wrapNone/>
                <wp:docPr id="2" name="Rectangle 3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56197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D5DAF3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37FF2" id="Rectangle 3" o:spid="_x0000_s1026" alt="Narrow horizontal" style="position:absolute;margin-left:85pt;margin-top:68.65pt;width:168pt;height:44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" fillcolor="#d5daf3" stroked="f">
                <v:fill r:id="rId8" o:title="" type="pattern"/>
                <w10:wrap anchorx="page" anchory="page"/>
              </v:rect>
            </w:pict>
          </mc:Fallback>
        </mc:AlternateContent>
      </w:r>
    </w:p>
    <w:p w:rsidR="00815906" w:rsidRDefault="00D76F69">
      <w:pPr>
        <w:pStyle w:val="Absendername"/>
      </w:pPr>
      <w:r>
        <w:t>Marcel Judth</w:t>
      </w:r>
    </w:p>
    <w:p w:rsidR="00815906" w:rsidRDefault="00D76F69" w:rsidP="00D76F69">
      <w:pPr>
        <w:pStyle w:val="Absenderadresse"/>
      </w:pPr>
      <w:proofErr w:type="spellStart"/>
      <w:r>
        <w:t>Villacherstraße</w:t>
      </w:r>
      <w:proofErr w:type="spellEnd"/>
      <w:r>
        <w:t xml:space="preserve"> 73a</w:t>
      </w:r>
    </w:p>
    <w:p w:rsidR="00815906" w:rsidRDefault="00D76F69">
      <w:pPr>
        <w:pStyle w:val="Absenderadresse"/>
      </w:pPr>
      <w:r>
        <w:t xml:space="preserve">9220 </w:t>
      </w:r>
      <w:proofErr w:type="spellStart"/>
      <w:r>
        <w:t>Velden</w:t>
      </w:r>
      <w:proofErr w:type="spellEnd"/>
    </w:p>
    <w:p w:rsidR="00815906" w:rsidRDefault="00D76F69">
      <w:pPr>
        <w:pStyle w:val="Absenderadresse"/>
      </w:pPr>
      <w:r>
        <w:t>067682595032</w:t>
      </w:r>
    </w:p>
    <w:p w:rsidR="00815906" w:rsidRDefault="00D76F69">
      <w:pPr>
        <w:pStyle w:val="Absenderadresse"/>
      </w:pPr>
      <w:r>
        <w:t>marjudth@gmail.com</w:t>
      </w:r>
    </w:p>
    <w:p w:rsidR="00815906" w:rsidRDefault="00D76F69">
      <w:pPr>
        <w:pStyle w:val="Datum"/>
      </w:pPr>
      <w:r>
        <w:t>Mittwoch, 16. November 2016</w:t>
      </w:r>
    </w:p>
    <w:p w:rsidR="00815906" w:rsidRDefault="00D76F69">
      <w:pPr>
        <w:pStyle w:val="Emfngeradresse"/>
      </w:pPr>
      <w:r>
        <w:t>Herr Mayer</w:t>
      </w:r>
    </w:p>
    <w:p w:rsidR="00815906" w:rsidRDefault="00D76F69">
      <w:pPr>
        <w:pStyle w:val="Emfngeradresse"/>
      </w:pPr>
      <w:r>
        <w:t>Herr</w:t>
      </w:r>
    </w:p>
    <w:p w:rsidR="00815906" w:rsidRDefault="00D76F69">
      <w:pPr>
        <w:pStyle w:val="Emfngeradresse"/>
      </w:pPr>
      <w:r>
        <w:t>Softwarefirma Mayer</w:t>
      </w:r>
    </w:p>
    <w:p w:rsidR="00815906" w:rsidRDefault="002E6E93">
      <w:pPr>
        <w:pStyle w:val="Emfngeradresse"/>
      </w:pPr>
      <w:r>
        <w:t>Klagenfurter Straße</w:t>
      </w:r>
      <w:r w:rsidR="00D76F69">
        <w:t xml:space="preserve"> 25</w:t>
      </w:r>
    </w:p>
    <w:p w:rsidR="00815906" w:rsidRDefault="00D76F69">
      <w:pPr>
        <w:pStyle w:val="Emfngeradresse"/>
      </w:pPr>
      <w:r>
        <w:t>9500 Villach</w:t>
      </w:r>
    </w:p>
    <w:p w:rsidR="00815906" w:rsidRDefault="00D76F69">
      <w:pPr>
        <w:pStyle w:val="Anrede"/>
      </w:pPr>
      <w:r>
        <w:t>Sehr geehrter Herr Mayer</w:t>
      </w:r>
      <w:r w:rsidR="00566A9D">
        <w:t>,</w:t>
      </w:r>
    </w:p>
    <w:p w:rsidR="00815906" w:rsidRDefault="00D76F69">
      <w:pPr>
        <w:pStyle w:val="Textkrper"/>
      </w:pPr>
      <w:r>
        <w:t xml:space="preserve">Suchen Sie nach </w:t>
      </w:r>
      <w:r w:rsidR="00566A9D">
        <w:t xml:space="preserve">einer </w:t>
      </w:r>
      <w:r>
        <w:t>Stelle als Softwareentwickler</w:t>
      </w:r>
      <w:r w:rsidR="00566A9D">
        <w:t xml:space="preserve"> mit:</w:t>
      </w:r>
    </w:p>
    <w:p w:rsidR="00815906" w:rsidRDefault="00446B4B">
      <w:pPr>
        <w:pStyle w:val="Aufzhlungszeichen2"/>
      </w:pPr>
      <w:r>
        <w:t>5 Jahren</w:t>
      </w:r>
      <w:r w:rsidR="00566A9D">
        <w:t xml:space="preserve"> </w:t>
      </w:r>
      <w:r w:rsidR="00D76F69">
        <w:t>Schulausbildung</w:t>
      </w:r>
      <w:r w:rsidR="00566A9D">
        <w:t xml:space="preserve"> in </w:t>
      </w:r>
      <w:r w:rsidR="00D76F69">
        <w:t>Htl-Villach Informatik</w:t>
      </w:r>
    </w:p>
    <w:p w:rsidR="00815906" w:rsidRDefault="00D76F69">
      <w:pPr>
        <w:pStyle w:val="Aufzhlungszeichen2"/>
      </w:pPr>
      <w:r>
        <w:t xml:space="preserve">Kenntnisse in: C++, C#, Java und </w:t>
      </w:r>
      <w:r w:rsidR="00446B4B">
        <w:t>JavaScript</w:t>
      </w:r>
    </w:p>
    <w:p w:rsidR="00815906" w:rsidRDefault="00566A9D">
      <w:pPr>
        <w:pStyle w:val="Aufzhlungszeichen2"/>
      </w:pPr>
      <w:r>
        <w:t>Hervorragenden schriftlichen und mündl</w:t>
      </w:r>
      <w:r w:rsidR="00D76F69">
        <w:t>ichen Kommunikationsfähigkeiten</w:t>
      </w:r>
      <w:bookmarkStart w:id="0" w:name="_GoBack"/>
      <w:bookmarkEnd w:id="0"/>
    </w:p>
    <w:p w:rsidR="00815906" w:rsidRDefault="00566A9D">
      <w:pPr>
        <w:pStyle w:val="Aufzhlungszeichen2"/>
      </w:pPr>
      <w:r>
        <w:t>Dem Wunsch, Neues zu lernen und s</w:t>
      </w:r>
      <w:r w:rsidR="00D76F69">
        <w:t>eine/ihre Kenntnisse auszubauen</w:t>
      </w:r>
    </w:p>
    <w:p w:rsidR="00D76F69" w:rsidRDefault="008015EE">
      <w:pPr>
        <w:pStyle w:val="Aufzhlungszeichen2"/>
      </w:pPr>
      <w:r>
        <w:t>Die Gabe gut im Team zu arbeiten aufgrund sportliche Tätigkeiten im Teamsport Eishockey</w:t>
      </w:r>
    </w:p>
    <w:p w:rsidR="00815906" w:rsidRDefault="00566A9D">
      <w:pPr>
        <w:pStyle w:val="Textkrper"/>
      </w:pPr>
      <w:r>
        <w:t>In diesem Fall müssen Sie nicht mehr weitersuchen. Meinem beigefügten Lebenslauf können Sie entnehmen, dass ich alle diese Qualifikationen mitbringe.</w:t>
      </w:r>
    </w:p>
    <w:p w:rsidR="00815906" w:rsidRDefault="00566A9D" w:rsidP="00D76F69">
      <w:pPr>
        <w:pStyle w:val="Emfngeradresse"/>
      </w:pPr>
      <w:r>
        <w:t xml:space="preserve">Gerne würde ich mich mit Ihnen über eine Mitarbeit bei </w:t>
      </w:r>
      <w:r w:rsidR="00D76F69">
        <w:t>Softwarefirma Mayer</w:t>
      </w:r>
      <w:r>
        <w:t xml:space="preserve"> unterhalten. Um einen Termin für ein Vorstellungsgespräch zu vereinbaren, erreichen Sie mich unter der Rufnummer </w:t>
      </w:r>
      <w:r w:rsidR="00D76F69">
        <w:t>0676 82595032</w:t>
      </w:r>
      <w:r>
        <w:t xml:space="preserve">. Am besten erreichen Sie mich zwischen </w:t>
      </w:r>
      <w:r w:rsidR="00D76F69">
        <w:t>7:00</w:t>
      </w:r>
      <w:r>
        <w:t xml:space="preserve"> und </w:t>
      </w:r>
      <w:r w:rsidR="00D76F69">
        <w:t>22:00</w:t>
      </w:r>
      <w:r>
        <w:t>. Sie können auch jederzeit eine Nachricht auf dem Anrufbeantworter hinterlassen.</w:t>
      </w:r>
    </w:p>
    <w:p w:rsidR="00815906" w:rsidRDefault="00566A9D">
      <w:pPr>
        <w:pStyle w:val="Textkrper"/>
      </w:pPr>
      <w:r>
        <w:t>Vielen Dank, dass Sie sich Zeit für meinen Lebenslauf genommen haben. Einem Vorstellungsgespräch sehe ich mit Freude entgegen.</w:t>
      </w:r>
    </w:p>
    <w:p w:rsidR="00D76F69" w:rsidRDefault="00566A9D" w:rsidP="00D76F69">
      <w:pPr>
        <w:pStyle w:val="Gruformel"/>
      </w:pPr>
      <w:r>
        <w:t>Mit freundlichem Gruß,</w:t>
      </w:r>
    </w:p>
    <w:p w:rsidR="00815906" w:rsidRPr="00D76F69" w:rsidRDefault="00D76F69" w:rsidP="00D76F69">
      <w:pPr>
        <w:pStyle w:val="Gruformel"/>
        <w:rPr>
          <w:sz w:val="32"/>
          <w:szCs w:val="32"/>
        </w:rPr>
      </w:pPr>
      <w:r w:rsidRPr="00D76F69">
        <w:rPr>
          <w:sz w:val="32"/>
          <w:szCs w:val="32"/>
        </w:rPr>
        <w:t>Marcel Judth</w:t>
      </w:r>
    </w:p>
    <w:sectPr w:rsidR="00815906" w:rsidRPr="00D76F69">
      <w:footerReference w:type="default" r:id="rId9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F69" w:rsidRDefault="00D76F69">
      <w:r>
        <w:separator/>
      </w:r>
    </w:p>
  </w:endnote>
  <w:endnote w:type="continuationSeparator" w:id="0">
    <w:p w:rsidR="00D76F69" w:rsidRDefault="00D76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906" w:rsidRDefault="00D76F69">
    <w:pPr>
      <w:pStyle w:val="Fuzeile"/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175260</wp:posOffset>
              </wp:positionV>
              <wp:extent cx="5486400" cy="0"/>
              <wp:effectExtent l="19050" t="15875" r="19050" b="222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A4B99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pt" to="6in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QpFg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" strokecolor="#339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F69" w:rsidRDefault="00D76F69">
      <w:r>
        <w:separator/>
      </w:r>
    </w:p>
  </w:footnote>
  <w:footnote w:type="continuationSeparator" w:id="0">
    <w:p w:rsidR="00D76F69" w:rsidRDefault="00D76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354D5D0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4097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69"/>
    <w:rsid w:val="002E6E93"/>
    <w:rsid w:val="00446B4B"/>
    <w:rsid w:val="00566A9D"/>
    <w:rsid w:val="008015EE"/>
    <w:rsid w:val="00815906"/>
    <w:rsid w:val="009B3796"/>
    <w:rsid w:val="00D7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bebeea,#d5daf3"/>
    </o:shapedefaults>
    <o:shapelayout v:ext="edit">
      <o:idmap v:ext="edit" data="1"/>
    </o:shapelayout>
  </w:shapeDefaults>
  <w:decimalSymbol w:val=","/>
  <w:listSeparator w:val=";"/>
  <w14:docId w14:val="71ACCD29"/>
  <w15:docId w15:val="{289C0B33-6BBC-441A-9BF5-DD6C388D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rFonts w:ascii="Arial" w:hAnsi="Arial" w:cs="Arial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styleId="Aufzhlungszeichen2">
    <w:name w:val="List Bullet 2"/>
    <w:basedOn w:val="Standard"/>
    <w:autoRedefine/>
    <w:semiHidden/>
    <w:pPr>
      <w:numPr>
        <w:numId w:val="3"/>
      </w:numPr>
    </w:pPr>
  </w:style>
  <w:style w:type="paragraph" w:styleId="Gruformel">
    <w:name w:val="Closing"/>
    <w:basedOn w:val="Standard"/>
    <w:semiHidden/>
    <w:pPr>
      <w:spacing w:after="960"/>
    </w:pPr>
  </w:style>
  <w:style w:type="paragraph" w:styleId="Unterschrift">
    <w:name w:val="Signature"/>
    <w:basedOn w:val="Standard"/>
    <w:semiHidden/>
    <w:pPr>
      <w:spacing w:before="960" w:after="240"/>
    </w:pPr>
  </w:style>
  <w:style w:type="paragraph" w:styleId="Textkrper">
    <w:name w:val="Body Text"/>
    <w:basedOn w:val="Standard"/>
    <w:semiHidden/>
    <w:pPr>
      <w:spacing w:before="240" w:after="240"/>
    </w:pPr>
  </w:style>
  <w:style w:type="paragraph" w:styleId="Anrede">
    <w:name w:val="Salutation"/>
    <w:basedOn w:val="Standard"/>
    <w:next w:val="Standard"/>
    <w:semiHidden/>
    <w:pPr>
      <w:spacing w:before="480" w:after="240"/>
    </w:pPr>
  </w:style>
  <w:style w:type="paragraph" w:styleId="Datum">
    <w:name w:val="Date"/>
    <w:basedOn w:val="Standard"/>
    <w:next w:val="Standard"/>
    <w:semiHidden/>
    <w:pPr>
      <w:spacing w:before="480" w:after="480"/>
    </w:pPr>
  </w:style>
  <w:style w:type="paragraph" w:customStyle="1" w:styleId="ccAnlage">
    <w:name w:val="cc:/Anlage"/>
    <w:basedOn w:val="Standard"/>
    <w:pPr>
      <w:tabs>
        <w:tab w:val="left" w:pos="1440"/>
      </w:tabs>
      <w:spacing w:after="240"/>
      <w:ind w:left="1440" w:hanging="1440"/>
    </w:pPr>
    <w:rPr>
      <w:lang w:bidi="de-DE"/>
    </w:rPr>
  </w:style>
  <w:style w:type="paragraph" w:customStyle="1" w:styleId="Emfngeradresse">
    <w:name w:val="Emfängeradresse"/>
    <w:basedOn w:val="Standard"/>
    <w:rPr>
      <w:lang w:bidi="de-DE"/>
    </w:rPr>
  </w:style>
  <w:style w:type="character" w:customStyle="1" w:styleId="SenderAddressChar">
    <w:name w:val="Sender Address Char"/>
  </w:style>
  <w:style w:type="paragraph" w:customStyle="1" w:styleId="Absenderadresse">
    <w:name w:val="Absenderadresse"/>
    <w:basedOn w:val="Standard"/>
    <w:pPr>
      <w:ind w:left="4320"/>
      <w:jc w:val="right"/>
    </w:pPr>
    <w:rPr>
      <w:i/>
      <w:lang w:bidi="de-DE"/>
    </w:rPr>
  </w:style>
  <w:style w:type="character" w:customStyle="1" w:styleId="SenderNameChar">
    <w:name w:val="Sender Name Char"/>
  </w:style>
  <w:style w:type="paragraph" w:customStyle="1" w:styleId="Absendername">
    <w:name w:val="Absendername"/>
    <w:basedOn w:val="Standard"/>
    <w:next w:val="Absenderadresse"/>
    <w:pPr>
      <w:spacing w:before="240"/>
      <w:jc w:val="right"/>
    </w:pPr>
    <w:rPr>
      <w:b/>
      <w:bCs/>
      <w:i/>
      <w:iCs/>
      <w:color w:val="333399"/>
      <w:sz w:val="32"/>
      <w:szCs w:val="32"/>
      <w:lang w:bidi="de-DE"/>
    </w:rPr>
  </w:style>
  <w:style w:type="paragraph" w:customStyle="1" w:styleId="SenderAddress">
    <w:name w:val="Sender Address"/>
  </w:style>
  <w:style w:type="character" w:customStyle="1" w:styleId="AbsenderadresseChar">
    <w:name w:val="Absenderadresse Char"/>
    <w:basedOn w:val="Absatz-Standardschriftart"/>
    <w:rPr>
      <w:rFonts w:ascii="Arial" w:hAnsi="Arial" w:cs="Arial" w:hint="default"/>
      <w:i/>
      <w:iCs w:val="0"/>
      <w:sz w:val="24"/>
      <w:szCs w:val="24"/>
      <w:lang w:val="de-DE" w:eastAsia="de-DE" w:bidi="de-DE"/>
    </w:rPr>
  </w:style>
  <w:style w:type="paragraph" w:customStyle="1" w:styleId="SenderName">
    <w:name w:val="Sender Name"/>
  </w:style>
  <w:style w:type="character" w:customStyle="1" w:styleId="AbsendernameChar">
    <w:name w:val="Absendername Char"/>
    <w:basedOn w:val="AbsenderadresseChar"/>
    <w:rPr>
      <w:rFonts w:ascii="Arial" w:hAnsi="Arial" w:cs="Arial" w:hint="default"/>
      <w:b/>
      <w:bCs/>
      <w:i/>
      <w:iCs/>
      <w:color w:val="333399"/>
      <w:sz w:val="32"/>
      <w:szCs w:val="32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%20Judth\AppData\Roaming\Microsoft\Templates\Bewerbungsschreiben%20f&#252;r%20Initiativbewerbung%20(mit%20blauer%20Lini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D298654-8423-424A-BFCB-42C0A17E3A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Bewerbungsschreiben für Initiativbewerbung (mit blauer Linie).dotx</Template>
  <TotalTime>0</TotalTime>
  <Pages>1</Pages>
  <Words>165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20</cp:revision>
  <cp:lastPrinted>2002-02-21T18:47:00Z</cp:lastPrinted>
  <dcterms:created xsi:type="dcterms:W3CDTF">2016-11-16T08:31:00Z</dcterms:created>
  <dcterms:modified xsi:type="dcterms:W3CDTF">2016-11-29T17:48:00Z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TC060914241031</vt:lpwstr>
  </property>
</Properties>
</file>