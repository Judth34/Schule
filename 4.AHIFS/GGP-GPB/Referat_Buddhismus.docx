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Foto"/>
      </w:pPr>
      <w:r>
        <w:rPr>
          <w:noProof/>
          <w:lang w:val="en-US" w:eastAsia="en-US"/>
        </w:rPr>
        <w:drawing>
          <wp:inline distT="0" distB="0" distL="0" distR="0" wp14:anchorId="41E1850F" wp14:editId="03BA69C5">
            <wp:extent cx="5440680" cy="3611880"/>
            <wp:effectExtent l="0" t="0" r="7620" b="7620"/>
            <wp:docPr id="3" name="Bild 3" descr="Säulen von Gebäuden in aufwärts gerichtetem Blickwinkel mit blauem Himmel als Hintergr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Default="00C97651" w:rsidP="00D5413C">
      <w:pPr>
        <w:pStyle w:val="Titel"/>
      </w:pPr>
      <w:r>
        <w:t>Buddhismus</w:t>
      </w:r>
    </w:p>
    <w:p w:rsidR="001638F6" w:rsidRPr="00D5413C" w:rsidRDefault="00C97651" w:rsidP="00D5413C">
      <w:pPr>
        <w:pStyle w:val="Untertitel"/>
      </w:pPr>
      <w:r>
        <w:t>Referat</w:t>
      </w:r>
    </w:p>
    <w:p w:rsidR="003422FF" w:rsidRDefault="00C97651" w:rsidP="003422FF">
      <w:pPr>
        <w:pStyle w:val="Kontaktinfos"/>
      </w:pPr>
      <w:proofErr w:type="spellStart"/>
      <w:proofErr w:type="gramStart"/>
      <w:r>
        <w:t>Judth,Winkler</w:t>
      </w:r>
      <w:proofErr w:type="spellEnd"/>
      <w:proofErr w:type="gramEnd"/>
      <w:r>
        <w:t>, Blaschke</w:t>
      </w:r>
      <w:r w:rsidR="00D5413C">
        <w:rPr>
          <w:lang w:bidi="de-DE"/>
        </w:rPr>
        <w:t xml:space="preserve"> | </w:t>
      </w:r>
      <w:r>
        <w:t>24.05.2018</w:t>
      </w:r>
      <w:r w:rsidR="003422FF">
        <w:rPr>
          <w:lang w:bidi="de-DE"/>
        </w:rPr>
        <w:br w:type="page"/>
      </w:r>
    </w:p>
    <w:sdt>
      <w:sdtPr>
        <w:alias w:val="Überschrift 1:"/>
        <w:tag w:val="Überschrift 1:"/>
        <w:id w:val="1549648056"/>
        <w:placeholder>
          <w:docPart w:val="AA12543696554D7EA351399CFFA108F1"/>
        </w:placeholder>
        <w:temporary/>
        <w:showingPlcHdr/>
        <w15:appearance w15:val="hidden"/>
      </w:sdtPr>
      <w:sdtEndPr/>
      <w:sdtContent>
        <w:p w:rsidR="001638F6" w:rsidRDefault="00D5413C">
          <w:pPr>
            <w:pStyle w:val="berschrift1"/>
          </w:pPr>
          <w:r>
            <w:rPr>
              <w:lang w:bidi="de-DE"/>
            </w:rPr>
            <w:t>Überschrift 1</w:t>
          </w:r>
        </w:p>
      </w:sdtContent>
    </w:sdt>
    <w:p w:rsidR="00A33C5F" w:rsidRDefault="00A33C5F" w:rsidP="00A33C5F">
      <w:pPr>
        <w:rPr>
          <w:lang w:bidi="de-DE"/>
        </w:rPr>
      </w:pPr>
      <w:r>
        <w:rPr>
          <w:lang w:bidi="de-DE"/>
        </w:rPr>
        <w:t xml:space="preserve">Der </w:t>
      </w:r>
      <w:r w:rsidRPr="00A33C5F">
        <w:rPr>
          <w:lang w:bidi="de-DE"/>
        </w:rPr>
        <w:t>Buddhismus</w:t>
      </w:r>
      <w:r>
        <w:rPr>
          <w:lang w:bidi="de-DE"/>
        </w:rPr>
        <w:t xml:space="preserve"> ist eine Lehrtradition und </w:t>
      </w:r>
      <w:hyperlink r:id="rId9" w:tooltip="Religion" w:history="1">
        <w:r w:rsidRPr="00A33C5F">
          <w:rPr>
            <w:lang w:bidi="de-DE"/>
          </w:rPr>
          <w:t>Religion</w:t>
        </w:r>
      </w:hyperlink>
      <w:r>
        <w:rPr>
          <w:lang w:bidi="de-DE"/>
        </w:rPr>
        <w:t xml:space="preserve">, die ihren Ursprung in </w:t>
      </w:r>
      <w:hyperlink r:id="rId10" w:tooltip="Indien" w:history="1">
        <w:r w:rsidRPr="00A33C5F">
          <w:rPr>
            <w:lang w:bidi="de-DE"/>
          </w:rPr>
          <w:t>Indien</w:t>
        </w:r>
      </w:hyperlink>
      <w:r>
        <w:rPr>
          <w:lang w:bidi="de-DE"/>
        </w:rPr>
        <w:t xml:space="preserve"> hat. Sie hat weltweit je nach Quelle zwischen 230 und 500 Millionen Anhänger – und ist damit die viertgrößte Religion der Erde (nach </w:t>
      </w:r>
      <w:hyperlink r:id="rId11" w:tooltip="Christentum" w:history="1">
        <w:r w:rsidRPr="00A33C5F">
          <w:rPr>
            <w:lang w:bidi="de-DE"/>
          </w:rPr>
          <w:t>Christentum</w:t>
        </w:r>
      </w:hyperlink>
      <w:r>
        <w:rPr>
          <w:lang w:bidi="de-DE"/>
        </w:rPr>
        <w:t xml:space="preserve">, </w:t>
      </w:r>
      <w:hyperlink r:id="rId12" w:tooltip="Islam" w:history="1">
        <w:r w:rsidRPr="00A33C5F">
          <w:rPr>
            <w:lang w:bidi="de-DE"/>
          </w:rPr>
          <w:t>Islam</w:t>
        </w:r>
      </w:hyperlink>
      <w:r>
        <w:rPr>
          <w:lang w:bidi="de-DE"/>
        </w:rPr>
        <w:t xml:space="preserve"> und </w:t>
      </w:r>
      <w:hyperlink r:id="rId13" w:tooltip="Hinduismus" w:history="1">
        <w:r w:rsidRPr="00A33C5F">
          <w:rPr>
            <w:lang w:bidi="de-DE"/>
          </w:rPr>
          <w:t>Hinduismus</w:t>
        </w:r>
      </w:hyperlink>
      <w:r>
        <w:rPr>
          <w:lang w:bidi="de-DE"/>
        </w:rPr>
        <w:t xml:space="preserve">). Der Buddhismus ist hauptsächlich in Süd-, Südost- und Ostasien verbreitet. Etwa die Hälfte aller Buddhisten lebt in </w:t>
      </w:r>
      <w:hyperlink r:id="rId14" w:tooltip="China" w:history="1">
        <w:r w:rsidRPr="00A33C5F">
          <w:rPr>
            <w:lang w:bidi="de-DE"/>
          </w:rPr>
          <w:t>China</w:t>
        </w:r>
      </w:hyperlink>
      <w:r>
        <w:rPr>
          <w:lang w:bidi="de-DE"/>
        </w:rPr>
        <w:t>.</w:t>
      </w:r>
      <w:r w:rsidR="00650E10">
        <w:rPr>
          <w:lang w:bidi="de-DE"/>
        </w:rPr>
        <w:t xml:space="preserve"> </w:t>
      </w:r>
      <w:bookmarkStart w:id="0" w:name="_GoBack"/>
      <w:bookmarkEnd w:id="0"/>
    </w:p>
    <w:p w:rsidR="00A33C5F" w:rsidRDefault="00A33C5F" w:rsidP="00A33C5F">
      <w:pPr>
        <w:rPr>
          <w:lang w:bidi="de-DE"/>
        </w:rPr>
      </w:pPr>
      <w:r>
        <w:rPr>
          <w:lang w:bidi="de-DE"/>
        </w:rPr>
        <w:t xml:space="preserve">Die Buddhisten berufen sich auf die Lehren des </w:t>
      </w:r>
      <w:hyperlink r:id="rId15" w:tooltip="Siddhartha Gautama" w:history="1">
        <w:r w:rsidRPr="00A33C5F">
          <w:rPr>
            <w:lang w:bidi="de-DE"/>
          </w:rPr>
          <w:t>Siddhartha Gautama</w:t>
        </w:r>
      </w:hyperlink>
      <w:r>
        <w:rPr>
          <w:lang w:bidi="de-DE"/>
        </w:rPr>
        <w:t xml:space="preserve">, der in Nordindien lebte, nach den heute in der Forschung vorherrschenden Datierungsansätzen im 6. und möglicherweise noch im frühen 5. Jahrhundert v. Chr. Er wird als der „historische </w:t>
      </w:r>
      <w:hyperlink r:id="rId16" w:tooltip="Buddha" w:history="1">
        <w:r w:rsidRPr="00A33C5F">
          <w:rPr>
            <w:lang w:bidi="de-DE"/>
          </w:rPr>
          <w:t>Buddha</w:t>
        </w:r>
      </w:hyperlink>
      <w:r>
        <w:rPr>
          <w:lang w:bidi="de-DE"/>
        </w:rPr>
        <w:t xml:space="preserve">“ bezeichnet, um ihn von den </w:t>
      </w:r>
      <w:hyperlink r:id="rId17" w:tooltip="Mythos" w:history="1">
        <w:r w:rsidRPr="00A33C5F">
          <w:rPr>
            <w:lang w:bidi="de-DE"/>
          </w:rPr>
          <w:t>mythischen</w:t>
        </w:r>
      </w:hyperlink>
      <w:r>
        <w:rPr>
          <w:lang w:bidi="de-DE"/>
        </w:rPr>
        <w:t xml:space="preserve"> Buddha-Gestalten zu unterscheiden, die nicht historisch bezeugt sind. „Buddha“ (wörtlich „Erwachter“) ist ein Ehrentitel, der sich auf ein Erlebnis bezieht, das als </w:t>
      </w:r>
      <w:hyperlink r:id="rId18" w:tooltip="Bodhi" w:history="1">
        <w:r w:rsidRPr="00A33C5F">
          <w:rPr>
            <w:lang w:bidi="de-DE"/>
          </w:rPr>
          <w:t>Bodhi</w:t>
        </w:r>
      </w:hyperlink>
      <w:r>
        <w:rPr>
          <w:lang w:bidi="de-DE"/>
        </w:rPr>
        <w:t xml:space="preserve"> („Erwachen“) bezeichnet wird. Gemeint ist damit nach der buddhistischen Lehre eine fundamentale und befreiende Einsicht in die Grundtatsachen allen Lebens, aus der sich die Überwindung des </w:t>
      </w:r>
      <w:hyperlink r:id="rId19" w:tooltip="Dukkha" w:history="1">
        <w:r w:rsidRPr="00A33C5F">
          <w:rPr>
            <w:lang w:bidi="de-DE"/>
          </w:rPr>
          <w:t>leidhaften</w:t>
        </w:r>
      </w:hyperlink>
      <w:r>
        <w:rPr>
          <w:lang w:bidi="de-DE"/>
        </w:rPr>
        <w:t xml:space="preserve"> Daseins ergibt. Diese Erkenntnis nach dem Vorbild des historischen Buddha durch Befolgung seiner Lehren zu erlangen, ist das Ziel der buddhistischen Praxis. Dabei wird von den beiden Extremen selbstzerstörerischer </w:t>
      </w:r>
      <w:hyperlink r:id="rId20" w:tooltip="Askese" w:history="1">
        <w:r w:rsidRPr="00A33C5F">
          <w:rPr>
            <w:lang w:bidi="de-DE"/>
          </w:rPr>
          <w:t>Askese</w:t>
        </w:r>
      </w:hyperlink>
      <w:r>
        <w:rPr>
          <w:lang w:bidi="de-DE"/>
        </w:rPr>
        <w:t xml:space="preserve"> und ungezügeltem </w:t>
      </w:r>
      <w:hyperlink r:id="rId21" w:tooltip="Hedonismus" w:history="1">
        <w:r w:rsidRPr="00A33C5F">
          <w:rPr>
            <w:lang w:bidi="de-DE"/>
          </w:rPr>
          <w:t>Hedonismus</w:t>
        </w:r>
      </w:hyperlink>
      <w:r>
        <w:rPr>
          <w:lang w:bidi="de-DE"/>
        </w:rPr>
        <w:t xml:space="preserve">, aber auch generell von Radikalismus abgeraten, vielmehr soll ein </w:t>
      </w:r>
      <w:hyperlink r:id="rId22" w:tooltip="Mittlerer Weg" w:history="1">
        <w:r w:rsidRPr="00A33C5F">
          <w:rPr>
            <w:lang w:bidi="de-DE"/>
          </w:rPr>
          <w:t>Mittlerer Weg</w:t>
        </w:r>
      </w:hyperlink>
      <w:r>
        <w:rPr>
          <w:lang w:bidi="de-DE"/>
        </w:rPr>
        <w:t xml:space="preserve"> eingeschlagen werden.</w:t>
      </w:r>
      <w:r w:rsidR="000328A6">
        <w:rPr>
          <w:lang w:bidi="de-DE"/>
        </w:rPr>
        <w:t xml:space="preserve"> </w:t>
      </w:r>
    </w:p>
    <w:p w:rsidR="00D5413C" w:rsidRPr="00D5413C" w:rsidRDefault="006E0479" w:rsidP="00D5413C">
      <w:pPr>
        <w:pStyle w:val="berschrift2"/>
      </w:pPr>
      <w:sdt>
        <w:sdtPr>
          <w:alias w:val="Überschrift 2:"/>
          <w:tag w:val="Überschrift 2:"/>
          <w:id w:val="959536471"/>
          <w:placeholder>
            <w:docPart w:val="208BCCD28790481E84993C5669B91BE5"/>
          </w:placeholder>
          <w:temporary/>
          <w:showingPlcHdr/>
          <w15:appearance w15:val="hidden"/>
        </w:sdtPr>
        <w:sdtEndPr/>
        <w:sdtContent>
          <w:r w:rsidR="00D5413C">
            <w:rPr>
              <w:lang w:bidi="de-DE"/>
            </w:rPr>
            <w:t>Überschrift 2</w:t>
          </w:r>
        </w:sdtContent>
      </w:sdt>
    </w:p>
    <w:sdt>
      <w:sdtPr>
        <w:alias w:val="Absatztext:"/>
        <w:tag w:val="Absatztext:"/>
        <w:id w:val="-2013052735"/>
        <w:placeholder>
          <w:docPart w:val="90EB9084A3804F5AB62BAE177C970546"/>
        </w:placeholder>
        <w:temporary/>
        <w:showingPlcHdr/>
        <w15:appearance w15:val="hidden"/>
      </w:sdtPr>
      <w:sdtEndPr/>
      <w:sdtContent>
        <w:p w:rsidR="007021DE" w:rsidRDefault="007021DE" w:rsidP="007021DE">
          <w:r>
            <w:rPr>
              <w:lang w:bidi="de-DE"/>
            </w:rPr>
            <w:t>Vielleicht gefällt Ihnen das Foto auf dem Deckblatt genau so gut wie uns – aber wenn es nicht ideal für Ihren Bericht ist, können Sie es auch ganz leicht durch ein eigenes ersetzen.</w:t>
          </w:r>
        </w:p>
        <w:p w:rsidR="001638F6" w:rsidRPr="007021DE" w:rsidRDefault="007021DE" w:rsidP="007021DE">
          <w:r>
            <w:rPr>
              <w:lang w:bidi="de-DE"/>
            </w:rPr>
            <w:t>Löschen Sie einfach das Platzhalterbild. Klicken Sie dann auf der Registerkarte "Einfügen" auf "Bild", um eins aus Ihren Dateien auszuwählen.</w:t>
          </w:r>
        </w:p>
      </w:sdtContent>
    </w:sdt>
    <w:sectPr w:rsidR="001638F6" w:rsidRPr="007021DE" w:rsidSect="00251CB9">
      <w:footerReference w:type="default" r:id="rId23"/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479" w:rsidRDefault="006E0479">
      <w:pPr>
        <w:spacing w:before="0" w:after="0" w:line="240" w:lineRule="auto"/>
      </w:pPr>
      <w:r>
        <w:separator/>
      </w:r>
    </w:p>
  </w:endnote>
  <w:endnote w:type="continuationSeparator" w:id="0">
    <w:p w:rsidR="006E0479" w:rsidRDefault="006E04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8F6" w:rsidRDefault="00844483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\* Arabic  \* MERGEFORMAT </w:instrText>
    </w:r>
    <w:r>
      <w:rPr>
        <w:lang w:bidi="de-DE"/>
      </w:rPr>
      <w:fldChar w:fldCharType="separate"/>
    </w:r>
    <w:r w:rsidR="00D8640F">
      <w:rPr>
        <w:noProof/>
        <w:lang w:bidi="de-DE"/>
      </w:rPr>
      <w:t>1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479" w:rsidRDefault="006E0479">
      <w:pPr>
        <w:spacing w:before="0" w:after="0" w:line="240" w:lineRule="auto"/>
      </w:pPr>
      <w:r>
        <w:separator/>
      </w:r>
    </w:p>
  </w:footnote>
  <w:footnote w:type="continuationSeparator" w:id="0">
    <w:p w:rsidR="006E0479" w:rsidRDefault="006E047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ufzhlungszeich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51"/>
    <w:rsid w:val="000328A6"/>
    <w:rsid w:val="000748AA"/>
    <w:rsid w:val="001638F6"/>
    <w:rsid w:val="001A2000"/>
    <w:rsid w:val="001B1D39"/>
    <w:rsid w:val="00251CB9"/>
    <w:rsid w:val="003209D6"/>
    <w:rsid w:val="00334A73"/>
    <w:rsid w:val="003422FF"/>
    <w:rsid w:val="004952C4"/>
    <w:rsid w:val="005A1C5A"/>
    <w:rsid w:val="00650E10"/>
    <w:rsid w:val="00690EFD"/>
    <w:rsid w:val="006E0479"/>
    <w:rsid w:val="007021DE"/>
    <w:rsid w:val="00732607"/>
    <w:rsid w:val="00844483"/>
    <w:rsid w:val="00934F1C"/>
    <w:rsid w:val="009D2231"/>
    <w:rsid w:val="00A01C9A"/>
    <w:rsid w:val="00A122DB"/>
    <w:rsid w:val="00A33C5F"/>
    <w:rsid w:val="00AD165F"/>
    <w:rsid w:val="00B47B7A"/>
    <w:rsid w:val="00B646B8"/>
    <w:rsid w:val="00BF74C6"/>
    <w:rsid w:val="00C80BD4"/>
    <w:rsid w:val="00C97651"/>
    <w:rsid w:val="00CF3A42"/>
    <w:rsid w:val="00D34F18"/>
    <w:rsid w:val="00D5413C"/>
    <w:rsid w:val="00D8640F"/>
    <w:rsid w:val="00DC07A3"/>
    <w:rsid w:val="00E11B8A"/>
    <w:rsid w:val="00F677F9"/>
    <w:rsid w:val="00FD1504"/>
    <w:rsid w:val="00FE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BA0FB1"/>
  <w15:chartTrackingRefBased/>
  <w15:docId w15:val="{BF827C14-FE10-4AEC-92D3-8EB8DB3E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de-DE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D1504"/>
  </w:style>
  <w:style w:type="paragraph" w:styleId="berschrift1">
    <w:name w:val="heading 1"/>
    <w:basedOn w:val="Standard"/>
    <w:next w:val="Standard"/>
    <w:link w:val="berschrift1Zchn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berschrift3">
    <w:name w:val="heading 3"/>
    <w:basedOn w:val="Standard"/>
    <w:next w:val="Standard"/>
    <w:link w:val="berschrift3Zchn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berschrift5">
    <w:name w:val="heading 5"/>
    <w:basedOn w:val="Standard"/>
    <w:next w:val="Standard"/>
    <w:link w:val="berschrift5Zchn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HelleSchattierung">
    <w:name w:val="Light Shading"/>
    <w:basedOn w:val="NormaleTabelle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infos">
    <w:name w:val="Kontaktinfos"/>
    <w:basedOn w:val="Standard"/>
    <w:uiPriority w:val="4"/>
    <w:qFormat/>
    <w:pPr>
      <w:spacing w:before="360" w:after="0"/>
      <w:contextualSpacing/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berschrift3Zchn">
    <w:name w:val="Überschrift 3 Zchn"/>
    <w:basedOn w:val="Absatz-Standardschriftart"/>
    <w:link w:val="berschrift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berschrift6Zchn">
    <w:name w:val="Überschrift 6 Zchn"/>
    <w:basedOn w:val="Absatz-Standardschriftart"/>
    <w:link w:val="berschrift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ufzhlungszeichen">
    <w:name w:val="List Bullet"/>
    <w:basedOn w:val="Standard"/>
    <w:uiPriority w:val="7"/>
    <w:unhideWhenUsed/>
    <w:qFormat/>
    <w:pPr>
      <w:numPr>
        <w:numId w:val="5"/>
      </w:numPr>
    </w:pPr>
  </w:style>
  <w:style w:type="paragraph" w:styleId="Listennummer">
    <w:name w:val="List Number"/>
    <w:basedOn w:val="Standard"/>
    <w:uiPriority w:val="5"/>
    <w:unhideWhenUsed/>
    <w:qFormat/>
    <w:pPr>
      <w:numPr>
        <w:numId w:val="6"/>
      </w:numPr>
      <w:contextualSpacing/>
    </w:pPr>
  </w:style>
  <w:style w:type="paragraph" w:styleId="Titel">
    <w:name w:val="Title"/>
    <w:basedOn w:val="Standard"/>
    <w:link w:val="TitelZchn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Untertitel">
    <w:name w:val="Subtitle"/>
    <w:basedOn w:val="Standard"/>
    <w:link w:val="UntertitelZchn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UntertitelZchn">
    <w:name w:val="Untertitel Zchn"/>
    <w:basedOn w:val="Absatz-Standardschriftart"/>
    <w:link w:val="Untertitel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Standard"/>
    <w:uiPriority w:val="1"/>
    <w:qFormat/>
    <w:rsid w:val="00D5413C"/>
    <w:pPr>
      <w:spacing w:before="2400" w:after="400"/>
      <w:jc w:val="center"/>
    </w:pPr>
  </w:style>
  <w:style w:type="paragraph" w:styleId="Beschriftung">
    <w:name w:val="caption"/>
    <w:basedOn w:val="Standard"/>
    <w:next w:val="Standard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spacing w:before="0"/>
      <w:outlineLvl w:val="9"/>
    </w:pPr>
  </w:style>
  <w:style w:type="paragraph" w:styleId="Fuzeile">
    <w:name w:val="footer"/>
    <w:basedOn w:val="Standard"/>
    <w:link w:val="FuzeileZchn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3422FF"/>
    <w:rPr>
      <w:sz w:val="22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pPr>
      <w:spacing w:after="100"/>
      <w:ind w:left="2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22DB"/>
    <w:rPr>
      <w:rFonts w:ascii="Tahoma" w:hAnsi="Tahoma" w:cs="Tahoma"/>
      <w:szCs w:val="16"/>
    </w:rPr>
  </w:style>
  <w:style w:type="paragraph" w:styleId="Literaturverzeichnis">
    <w:name w:val="Bibliography"/>
    <w:basedOn w:val="Standard"/>
    <w:next w:val="Standard"/>
    <w:uiPriority w:val="39"/>
    <w:semiHidden/>
    <w:unhideWhenUsed/>
  </w:style>
  <w:style w:type="paragraph" w:styleId="Textkrper3">
    <w:name w:val="Body Text 3"/>
    <w:basedOn w:val="Standard"/>
    <w:link w:val="Textkrper3Zchn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Berichtstabelle">
    <w:name w:val="Berichtstabelle"/>
    <w:basedOn w:val="NormaleTabelle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lenraster">
    <w:name w:val="Table Grid"/>
    <w:basedOn w:val="NormaleTabelle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A2000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2000"/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122DB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122DB"/>
    <w:rPr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122DB"/>
    <w:rPr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122DB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122D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122DB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122DB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122DB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122DB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22DB"/>
    <w:rPr>
      <w:rFonts w:ascii="Consolas" w:hAnsi="Consolas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122DB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122DB"/>
    <w:rPr>
      <w:rFonts w:ascii="Consolas" w:hAnsi="Consolas"/>
      <w:szCs w:val="21"/>
    </w:rPr>
  </w:style>
  <w:style w:type="character" w:styleId="Platzhaltertext">
    <w:name w:val="Placeholder Text"/>
    <w:basedOn w:val="Absatz-Standardschriftart"/>
    <w:uiPriority w:val="99"/>
    <w:semiHidden/>
    <w:rsid w:val="00A122DB"/>
    <w:rPr>
      <w:color w:val="595959" w:themeColor="text1" w:themeTint="A6"/>
    </w:rPr>
  </w:style>
  <w:style w:type="paragraph" w:styleId="StandardWeb">
    <w:name w:val="Normal (Web)"/>
    <w:basedOn w:val="Standard"/>
    <w:uiPriority w:val="99"/>
    <w:semiHidden/>
    <w:unhideWhenUsed/>
    <w:rsid w:val="00A33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de-AT"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A33C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de.wikipedia.org/wiki/Hinduismus" TargetMode="External"/><Relationship Id="rId18" Type="http://schemas.openxmlformats.org/officeDocument/2006/relationships/hyperlink" Target="https://de.wikipedia.org/wiki/Bodhi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.wikipedia.org/wiki/Hedonismu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.wikipedia.org/wiki/Islam" TargetMode="External"/><Relationship Id="rId17" Type="http://schemas.openxmlformats.org/officeDocument/2006/relationships/hyperlink" Target="https://de.wikipedia.org/wiki/Mythos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de.wikipedia.org/wiki/Buddha" TargetMode="External"/><Relationship Id="rId20" Type="http://schemas.openxmlformats.org/officeDocument/2006/relationships/hyperlink" Target="https://de.wikipedia.org/wiki/Aske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.wikipedia.org/wiki/Christentu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.wikipedia.org/wiki/Siddhartha_Gautama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e.wikipedia.org/wiki/Indien" TargetMode="External"/><Relationship Id="rId19" Type="http://schemas.openxmlformats.org/officeDocument/2006/relationships/hyperlink" Target="https://de.wikipedia.org/wiki/Dukkh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Religion" TargetMode="External"/><Relationship Id="rId14" Type="http://schemas.openxmlformats.org/officeDocument/2006/relationships/hyperlink" Target="https://de.wikipedia.org/wiki/China" TargetMode="External"/><Relationship Id="rId22" Type="http://schemas.openxmlformats.org/officeDocument/2006/relationships/hyperlink" Target="https://de.wikipedia.org/wiki/Mittlerer_We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%20Judth\AppData\Roaming\Microsoft\Templates\Studienbericht%20mit%20Deckblat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12543696554D7EA351399CFFA108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AB2118-88F7-49CD-96FB-34674FBFD92C}"/>
      </w:docPartPr>
      <w:docPartBody>
        <w:p w:rsidR="00000000" w:rsidRDefault="00293F4D">
          <w:pPr>
            <w:pStyle w:val="AA12543696554D7EA351399CFFA108F1"/>
          </w:pPr>
          <w:r>
            <w:rPr>
              <w:lang w:bidi="de-DE"/>
            </w:rPr>
            <w:t>Überschrift 1</w:t>
          </w:r>
        </w:p>
      </w:docPartBody>
    </w:docPart>
    <w:docPart>
      <w:docPartPr>
        <w:name w:val="208BCCD28790481E84993C5669B91B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472B0D-BAA1-4E20-B360-4471DEF65396}"/>
      </w:docPartPr>
      <w:docPartBody>
        <w:p w:rsidR="00000000" w:rsidRDefault="00293F4D">
          <w:pPr>
            <w:pStyle w:val="208BCCD28790481E84993C5669B91BE5"/>
          </w:pPr>
          <w:r>
            <w:rPr>
              <w:lang w:bidi="de-DE"/>
            </w:rPr>
            <w:t>Überschrift 2</w:t>
          </w:r>
        </w:p>
      </w:docPartBody>
    </w:docPart>
    <w:docPart>
      <w:docPartPr>
        <w:name w:val="90EB9084A3804F5AB62BAE177C9705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53920F-B8B1-4D15-91EB-79CDE52ADCBD}"/>
      </w:docPartPr>
      <w:docPartBody>
        <w:p w:rsidR="00F91321" w:rsidRDefault="00293F4D" w:rsidP="007021DE">
          <w:r>
            <w:rPr>
              <w:lang w:bidi="de-DE"/>
            </w:rPr>
            <w:t>Vielleicht gefällt Ihnen das Foto auf dem Deckblatt genau so gut wie uns – aber wenn es nicht ideal für Ihren Bericht ist, können Sie es auch ganz leicht durch ein eigenes ersetzen.</w:t>
          </w:r>
        </w:p>
        <w:p w:rsidR="00000000" w:rsidRDefault="00293F4D">
          <w:pPr>
            <w:pStyle w:val="90EB9084A3804F5AB62BAE177C970546"/>
          </w:pPr>
          <w:r>
            <w:rPr>
              <w:lang w:bidi="de-DE"/>
            </w:rPr>
            <w:t>Löschen Sie einfach das Platzhal</w:t>
          </w:r>
          <w:r>
            <w:rPr>
              <w:lang w:bidi="de-DE"/>
            </w:rPr>
            <w:t>terbild. Klicken Sie dann auf der Registerkarte "Einfügen" auf "Bild", um eins aus Ihren Dateien auszuwählen.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Aufzhlungszeich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4D"/>
    <w:rsid w:val="0029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85541F909154373A44D426FA87FEF4B">
    <w:name w:val="A85541F909154373A44D426FA87FEF4B"/>
  </w:style>
  <w:style w:type="paragraph" w:customStyle="1" w:styleId="0DABF0B882004960AA50141787A66288">
    <w:name w:val="0DABF0B882004960AA50141787A66288"/>
  </w:style>
  <w:style w:type="paragraph" w:customStyle="1" w:styleId="A242A21C0172490DAE2050B35D928F25">
    <w:name w:val="A242A21C0172490DAE2050B35D928F25"/>
  </w:style>
  <w:style w:type="paragraph" w:customStyle="1" w:styleId="59509FC6BF3541CD856098D32AD1DBC7">
    <w:name w:val="59509FC6BF3541CD856098D32AD1DBC7"/>
  </w:style>
  <w:style w:type="paragraph" w:customStyle="1" w:styleId="DD4072D54EF2460B8A9C28AE39C8211B">
    <w:name w:val="DD4072D54EF2460B8A9C28AE39C8211B"/>
  </w:style>
  <w:style w:type="paragraph" w:customStyle="1" w:styleId="AA12543696554D7EA351399CFFA108F1">
    <w:name w:val="AA12543696554D7EA351399CFFA108F1"/>
  </w:style>
  <w:style w:type="paragraph" w:customStyle="1" w:styleId="EFD35D5DE326430A9929BC17FFA5A360">
    <w:name w:val="EFD35D5DE326430A9929BC17FFA5A360"/>
  </w:style>
  <w:style w:type="paragraph" w:styleId="Aufzhlungszeichen">
    <w:name w:val="List Bullet"/>
    <w:basedOn w:val="Standard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lang w:val="de-DE" w:eastAsia="ja-JP"/>
    </w:rPr>
  </w:style>
  <w:style w:type="paragraph" w:customStyle="1" w:styleId="6BCECA6863D244D9A913462F028C3D00">
    <w:name w:val="6BCECA6863D244D9A913462F028C3D00"/>
  </w:style>
  <w:style w:type="paragraph" w:customStyle="1" w:styleId="208BCCD28790481E84993C5669B91BE5">
    <w:name w:val="208BCCD28790481E84993C5669B91BE5"/>
  </w:style>
  <w:style w:type="paragraph" w:customStyle="1" w:styleId="90EB9084A3804F5AB62BAE177C970546">
    <w:name w:val="90EB9084A3804F5AB62BAE177C9705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FA21C-7FC7-45AB-B99C-B754F0AF8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Studienbericht mit Deckblatt.dotx</Template>
  <TotalTime>0</TotalTime>
  <Pages>2</Pages>
  <Words>381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 Judth</dc:creator>
  <cp:keywords/>
  <cp:lastModifiedBy>JUDTH Marcel, 4AHIFS</cp:lastModifiedBy>
  <cp:revision>11</cp:revision>
  <dcterms:created xsi:type="dcterms:W3CDTF">2018-05-24T07:49:00Z</dcterms:created>
  <dcterms:modified xsi:type="dcterms:W3CDTF">2018-05-24T07:53:00Z</dcterms:modified>
  <cp:version/>
</cp:coreProperties>
</file>